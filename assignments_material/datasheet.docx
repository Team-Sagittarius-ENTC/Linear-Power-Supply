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1E0C" w14:textId="0047D20E" w:rsidR="00BC48DA" w:rsidRDefault="00687CD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4F8785E5" wp14:editId="5E5205DA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FBEE5A" w14:textId="77777777"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785E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" filled="f" fillcolor="#fffffe" stroked="f" strokecolor="#212120" insetpen="t">
                <v:textbox inset="2.88pt,2.88pt,2.88pt,2.88pt">
                  <w:txbxContent>
                    <w:p w14:paraId="29FBEE5A" w14:textId="77777777"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4A0BB3D" wp14:editId="3FCBFBD3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56D7A"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" fillcolor="#d8d8d8 [2732]" stroked="f">
                <v:textbox inset="2.88pt,2.88pt,2.88pt,2.88pt"/>
                <w10:wrap anchory="page"/>
              </v:rect>
            </w:pict>
          </mc:Fallback>
        </mc:AlternateContent>
      </w:r>
    </w:p>
    <w:p w14:paraId="20C48096" w14:textId="3DACBD87" w:rsidR="00BC48DA" w:rsidRDefault="00A306A2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1" locked="0" layoutInCell="1" allowOverlap="1" wp14:anchorId="372219F2" wp14:editId="4849D416">
                <wp:simplePos x="0" y="0"/>
                <wp:positionH relativeFrom="column">
                  <wp:posOffset>4466443</wp:posOffset>
                </wp:positionH>
                <wp:positionV relativeFrom="page">
                  <wp:posOffset>1353869</wp:posOffset>
                </wp:positionV>
                <wp:extent cx="2496820" cy="3028950"/>
                <wp:effectExtent l="0" t="0" r="0" b="0"/>
                <wp:wrapThrough wrapText="bothSides">
                  <wp:wrapPolygon edited="0">
                    <wp:start x="0" y="0"/>
                    <wp:lineTo x="0" y="21464"/>
                    <wp:lineTo x="21424" y="21464"/>
                    <wp:lineTo x="21424" y="0"/>
                    <wp:lineTo x="0" y="0"/>
                  </wp:wrapPolygon>
                </wp:wrapThrough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1530"/>
                            </w:tblGrid>
                            <w:tr w:rsidR="000B1E55" w14:paraId="4807189D" w14:textId="77777777" w:rsidTr="00A306A2">
                              <w:tc>
                                <w:tcPr>
                                  <w:tcW w:w="2070" w:type="dxa"/>
                                </w:tcPr>
                                <w:p w14:paraId="06594531" w14:textId="7B9A1708" w:rsidR="000B1E55" w:rsidRDefault="000B1E55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>INPUT VAC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9C00EDE" w14:textId="3E1603CA" w:rsidR="000B1E55" w:rsidRPr="00A306A2" w:rsidRDefault="000B1E55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 w:rsidRPr="00A306A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 xml:space="preserve"> 240V 50Hz</w:t>
                                  </w:r>
                                </w:p>
                              </w:tc>
                            </w:tr>
                            <w:tr w:rsidR="000B1E55" w14:paraId="33755E9D" w14:textId="77777777" w:rsidTr="00A306A2">
                              <w:tc>
                                <w:tcPr>
                                  <w:tcW w:w="2070" w:type="dxa"/>
                                </w:tcPr>
                                <w:p w14:paraId="53482131" w14:textId="0EE6140D" w:rsidR="000B1E55" w:rsidRDefault="000B1E55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>OUTPUT VDC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12E2CB2" w14:textId="240D0853" w:rsidR="000B1E55" w:rsidRPr="00A306A2" w:rsidRDefault="000B1E55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 w:rsidRPr="00A306A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 xml:space="preserve">  10V</w:t>
                                  </w:r>
                                </w:p>
                              </w:tc>
                            </w:tr>
                            <w:tr w:rsidR="007B5C91" w14:paraId="54D212CD" w14:textId="77777777" w:rsidTr="00A306A2">
                              <w:tc>
                                <w:tcPr>
                                  <w:tcW w:w="2070" w:type="dxa"/>
                                </w:tcPr>
                                <w:p w14:paraId="6A4D95F8" w14:textId="5B9C3457" w:rsidR="007B5C91" w:rsidRDefault="007B5C91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>OUTPUT MAX Current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D7F399D" w14:textId="7D1CB34F" w:rsidR="007B5C91" w:rsidRPr="00A306A2" w:rsidRDefault="007B5C91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 w:rsidRPr="00A306A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 xml:space="preserve">   10A</w:t>
                                  </w:r>
                                </w:p>
                              </w:tc>
                            </w:tr>
                            <w:tr w:rsidR="007B5C91" w14:paraId="7C310AA7" w14:textId="77777777" w:rsidTr="00A306A2">
                              <w:tc>
                                <w:tcPr>
                                  <w:tcW w:w="2070" w:type="dxa"/>
                                </w:tcPr>
                                <w:p w14:paraId="71521806" w14:textId="4F009817" w:rsidR="007B5C91" w:rsidRDefault="007B5C91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>Ripple factor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5709C82" w14:textId="26EFA861" w:rsidR="007B5C91" w:rsidRPr="00A306A2" w:rsidRDefault="007B5C91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 w:rsidRPr="00A306A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 xml:space="preserve"> </w:t>
                                  </w:r>
                                  <w:r w:rsidR="00A306A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 xml:space="preserve"> </w:t>
                                  </w:r>
                                  <w:r w:rsidRPr="00A306A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 xml:space="preserve"> 0</w:t>
                                  </w:r>
                                </w:p>
                              </w:tc>
                            </w:tr>
                            <w:tr w:rsidR="007B5C91" w14:paraId="605234C9" w14:textId="77777777" w:rsidTr="00A306A2">
                              <w:tc>
                                <w:tcPr>
                                  <w:tcW w:w="2070" w:type="dxa"/>
                                </w:tcPr>
                                <w:p w14:paraId="45D7B798" w14:textId="4F33BD91" w:rsidR="007B5C91" w:rsidRDefault="00762A5E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>Efficiency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FAB0E58" w14:textId="5BEDC6B3" w:rsidR="007B5C91" w:rsidRPr="00A306A2" w:rsidRDefault="00762A5E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 w:rsidRPr="00A306A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 xml:space="preserve"> </w:t>
                                  </w:r>
                                  <w:r w:rsidR="00A306A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 xml:space="preserve">  </w:t>
                                  </w:r>
                                  <w:r w:rsidRPr="00A306A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>44.2%</w:t>
                                  </w:r>
                                </w:p>
                              </w:tc>
                            </w:tr>
                            <w:tr w:rsidR="00A306A2" w14:paraId="03A0A205" w14:textId="77777777" w:rsidTr="00A306A2">
                              <w:tc>
                                <w:tcPr>
                                  <w:tcW w:w="2070" w:type="dxa"/>
                                </w:tcPr>
                                <w:p w14:paraId="3FB7B515" w14:textId="58212FE1" w:rsidR="00A306A2" w:rsidRDefault="00A306A2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  <w:t>Sensitivity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5AAC6FE" w14:textId="77777777" w:rsidR="00A306A2" w:rsidRPr="00A306A2" w:rsidRDefault="00A306A2" w:rsidP="00317BDC">
                                  <w:pPr>
                                    <w:widowControl w:val="0"/>
                                    <w:spacing w:line="280" w:lineRule="exac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E364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9D9CDF" w14:textId="4DFF2F5A" w:rsidR="00317BDC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51C86E54" w14:textId="19C7E195" w:rsidR="00A306A2" w:rsidRDefault="00A306A2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Over voltage protection : </w:t>
                            </w:r>
                          </w:p>
                          <w:p w14:paraId="2425D445" w14:textId="690BB882" w:rsidR="00A306A2" w:rsidRDefault="00A306A2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Short circuit protection : Automatic disconnect</w:t>
                            </w:r>
                          </w:p>
                          <w:p w14:paraId="04B859A1" w14:textId="7DA04448" w:rsidR="00A306A2" w:rsidRDefault="00A306A2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Overload protection :  Automatic disconnect</w:t>
                            </w:r>
                          </w:p>
                          <w:p w14:paraId="086871B3" w14:textId="59120177" w:rsidR="00A306A2" w:rsidRDefault="00A306A2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Cooling : Heat sink &amp; Fan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219F2" id="Text Box 5" o:spid="_x0000_s1027" type="#_x0000_t202" style="position:absolute;margin-left:351.7pt;margin-top:106.6pt;width:196.6pt;height:238.5pt;z-index:-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1530"/>
                      </w:tblGrid>
                      <w:tr w:rsidR="000B1E55" w14:paraId="4807189D" w14:textId="77777777" w:rsidTr="00A306A2">
                        <w:tc>
                          <w:tcPr>
                            <w:tcW w:w="2070" w:type="dxa"/>
                          </w:tcPr>
                          <w:p w14:paraId="06594531" w14:textId="7B9A1708" w:rsidR="000B1E55" w:rsidRDefault="000B1E55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INPUT VAC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9C00EDE" w14:textId="3E1603CA" w:rsidR="000B1E55" w:rsidRPr="00A306A2" w:rsidRDefault="000B1E55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A306A2"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240V 50Hz</w:t>
                            </w:r>
                          </w:p>
                        </w:tc>
                      </w:tr>
                      <w:tr w:rsidR="000B1E55" w14:paraId="33755E9D" w14:textId="77777777" w:rsidTr="00A306A2">
                        <w:tc>
                          <w:tcPr>
                            <w:tcW w:w="2070" w:type="dxa"/>
                          </w:tcPr>
                          <w:p w14:paraId="53482131" w14:textId="0EE6140D" w:rsidR="000B1E55" w:rsidRDefault="000B1E55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OUTPUT VDC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12E2CB2" w14:textId="240D0853" w:rsidR="000B1E55" w:rsidRPr="00A306A2" w:rsidRDefault="000B1E55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A306A2"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 10V</w:t>
                            </w:r>
                          </w:p>
                        </w:tc>
                      </w:tr>
                      <w:tr w:rsidR="007B5C91" w14:paraId="54D212CD" w14:textId="77777777" w:rsidTr="00A306A2">
                        <w:tc>
                          <w:tcPr>
                            <w:tcW w:w="2070" w:type="dxa"/>
                          </w:tcPr>
                          <w:p w14:paraId="6A4D95F8" w14:textId="5B9C3457" w:rsidR="007B5C91" w:rsidRDefault="007B5C91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OUTPUT MAX Current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D7F399D" w14:textId="7D1CB34F" w:rsidR="007B5C91" w:rsidRPr="00A306A2" w:rsidRDefault="007B5C91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A306A2"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  10A</w:t>
                            </w:r>
                          </w:p>
                        </w:tc>
                      </w:tr>
                      <w:tr w:rsidR="007B5C91" w14:paraId="7C310AA7" w14:textId="77777777" w:rsidTr="00A306A2">
                        <w:tc>
                          <w:tcPr>
                            <w:tcW w:w="2070" w:type="dxa"/>
                          </w:tcPr>
                          <w:p w14:paraId="71521806" w14:textId="4F009817" w:rsidR="007B5C91" w:rsidRDefault="007B5C91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Ripple factor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5709C82" w14:textId="26EFA861" w:rsidR="007B5C91" w:rsidRPr="00A306A2" w:rsidRDefault="007B5C91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A306A2"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="00A306A2"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Pr="00A306A2"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0</w:t>
                            </w:r>
                          </w:p>
                        </w:tc>
                      </w:tr>
                      <w:tr w:rsidR="007B5C91" w14:paraId="605234C9" w14:textId="77777777" w:rsidTr="00A306A2">
                        <w:tc>
                          <w:tcPr>
                            <w:tcW w:w="2070" w:type="dxa"/>
                          </w:tcPr>
                          <w:p w14:paraId="45D7B798" w14:textId="4F33BD91" w:rsidR="007B5C91" w:rsidRDefault="00762A5E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Efficiency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FAB0E58" w14:textId="5BEDC6B3" w:rsidR="007B5C91" w:rsidRPr="00A306A2" w:rsidRDefault="00762A5E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A306A2"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="00A306A2"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 </w:t>
                            </w:r>
                            <w:r w:rsidRPr="00A306A2"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44.2%</w:t>
                            </w:r>
                          </w:p>
                        </w:tc>
                      </w:tr>
                      <w:tr w:rsidR="00A306A2" w14:paraId="03A0A205" w14:textId="77777777" w:rsidTr="00A306A2">
                        <w:tc>
                          <w:tcPr>
                            <w:tcW w:w="2070" w:type="dxa"/>
                          </w:tcPr>
                          <w:p w14:paraId="3FB7B515" w14:textId="58212FE1" w:rsidR="00A306A2" w:rsidRDefault="00A306A2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Sensitivity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5AAC6FE" w14:textId="77777777" w:rsidR="00A306A2" w:rsidRPr="00A306A2" w:rsidRDefault="00A306A2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</w:tc>
                      </w:tr>
                    </w:tbl>
                    <w:p w14:paraId="509D9CDF" w14:textId="4DFF2F5A" w:rsidR="00317BDC" w:rsidRDefault="00317BDC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51C86E54" w14:textId="19C7E195" w:rsidR="00A306A2" w:rsidRDefault="00A306A2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Over voltage protection : </w:t>
                      </w:r>
                    </w:p>
                    <w:p w14:paraId="2425D445" w14:textId="690BB882" w:rsidR="00A306A2" w:rsidRDefault="00A306A2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Short circuit protection : Automatic disconnect</w:t>
                      </w:r>
                    </w:p>
                    <w:p w14:paraId="04B859A1" w14:textId="7DA04448" w:rsidR="00A306A2" w:rsidRDefault="00A306A2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Overload protection :  Automatic disconnect</w:t>
                      </w:r>
                    </w:p>
                    <w:p w14:paraId="086871B3" w14:textId="59120177" w:rsidR="00A306A2" w:rsidRDefault="00A306A2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Cooling : Heat sink &amp; Fan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6A446509" wp14:editId="4442EBD3">
            <wp:simplePos x="0" y="0"/>
            <wp:positionH relativeFrom="column">
              <wp:posOffset>1341511</wp:posOffset>
            </wp:positionH>
            <wp:positionV relativeFrom="page">
              <wp:posOffset>1102018</wp:posOffset>
            </wp:positionV>
            <wp:extent cx="3027680" cy="3093720"/>
            <wp:effectExtent l="0" t="0" r="0" b="0"/>
            <wp:wrapNone/>
            <wp:docPr id="3" name="Picture 3" descr="Software box packag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A5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A206BC8" wp14:editId="22A5519C">
                <wp:simplePos x="0" y="0"/>
                <wp:positionH relativeFrom="column">
                  <wp:posOffset>6248253</wp:posOffset>
                </wp:positionH>
                <wp:positionV relativeFrom="page">
                  <wp:posOffset>7948490</wp:posOffset>
                </wp:positionV>
                <wp:extent cx="124333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021DD5" w14:textId="5A02785C" w:rsidR="00317BDC" w:rsidRDefault="00762A5E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 xml:space="preserve">Team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Sagitarious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06BC8" id="Text Box 7" o:spid="_x0000_s1028" type="#_x0000_t202" style="position:absolute;margin-left:492pt;margin-top:625.85pt;width:97.9pt;height:36.9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15021DD5" w14:textId="5A02785C" w:rsidR="00317BDC" w:rsidRDefault="00762A5E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 xml:space="preserve">Team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Sagitarious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214C65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133F0950" wp14:editId="4793E770">
                <wp:simplePos x="0" y="0"/>
                <wp:positionH relativeFrom="column">
                  <wp:posOffset>113763</wp:posOffset>
                </wp:positionH>
                <wp:positionV relativeFrom="page">
                  <wp:posOffset>427892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1A2301" w14:textId="010605E7" w:rsidR="00317BDC" w:rsidRDefault="00762A5E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TEXT</w:t>
                            </w:r>
                            <w:r w:rsidR="00317BDC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TEXT</w:t>
                            </w:r>
                            <w:proofErr w:type="spellEnd"/>
                          </w:p>
                          <w:p w14:paraId="505C6872" w14:textId="477E2C32" w:rsidR="00317BDC" w:rsidRDefault="00762A5E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qqqqqqqqqqqqqqqqqqqqqqqqqqqqqqqqqqqqqqqqqqqqqqqqqqqqqqqqqqqqqqqqqqqqqqqqqqqqqqqqqqqqqqqqqqqqqqqqqqqqqqqqq</w:t>
                            </w:r>
                            <w:r w:rsidR="00317BDC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14:paraId="041FC6FE" w14:textId="77777777"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5B778E68" w14:textId="5F1D277D"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F0950" id="Text Box 18" o:spid="_x0000_s1029" type="#_x0000_t202" style="position:absolute;margin-left:8.95pt;margin-top:33.7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" filled="f" fillcolor="#fffffe" stroked="f" strokecolor="#212120" insetpen="t">
                <v:textbox inset="2.88pt,2.88pt,2.88pt,2.88pt">
                  <w:txbxContent>
                    <w:p w14:paraId="0E1A2301" w14:textId="010605E7" w:rsidR="00317BDC" w:rsidRDefault="00762A5E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TEXT</w:t>
                      </w:r>
                      <w:r w:rsidR="00317BDC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TEXT</w:t>
                      </w:r>
                      <w:proofErr w:type="spellEnd"/>
                    </w:p>
                    <w:p w14:paraId="505C6872" w14:textId="477E2C32" w:rsidR="00317BDC" w:rsidRDefault="00762A5E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qqqqqqqqqqqqqqqqqqqqqqqqqqqqqqqqqqqqqqqqqqqqqqqqqqqqqqqqqqqqqqqqqqqqqqqqqqqqqqqqqqqqqqqqqqqqqqqqqqqqqqqqq</w:t>
                      </w:r>
                      <w:r w:rsidR="00317BDC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14:paraId="041FC6FE" w14:textId="77777777"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5B778E68" w14:textId="5F1D277D"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14C65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5840079B" wp14:editId="07F70048">
                <wp:simplePos x="0" y="0"/>
                <wp:positionH relativeFrom="column">
                  <wp:posOffset>6426200</wp:posOffset>
                </wp:positionH>
                <wp:positionV relativeFrom="page">
                  <wp:posOffset>7700645</wp:posOffset>
                </wp:positionV>
                <wp:extent cx="685800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2EE29" w14:textId="77777777" w:rsidR="00317BDC" w:rsidRDefault="00317BDC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consulting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0079B" id="Text Box 15" o:spid="_x0000_s1030" type="#_x0000_t202" style="position:absolute;margin-left:506pt;margin-top:606.35pt;width:54pt;height:22.9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64E2EE29" w14:textId="77777777" w:rsidR="00317BDC" w:rsidRDefault="00317BDC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  <w:lang w:val="en"/>
                        </w:rPr>
                        <w:t>consulting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14C65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694D3AE2" wp14:editId="15F98883">
                <wp:simplePos x="0" y="0"/>
                <wp:positionH relativeFrom="column">
                  <wp:posOffset>2202180</wp:posOffset>
                </wp:positionH>
                <wp:positionV relativeFrom="page">
                  <wp:posOffset>382270</wp:posOffset>
                </wp:positionV>
                <wp:extent cx="4229100" cy="457200"/>
                <wp:effectExtent l="0" t="381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5FC31" w14:textId="0EB6B4ED" w:rsidR="00317BDC" w:rsidRPr="00214C65" w:rsidRDefault="000B1E55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Specifications - </w:t>
                            </w:r>
                            <w:r w:rsidR="00214C65" w:rsidRPr="00214C65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Linear Power Supply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D3AE2" id="Text Box 23" o:spid="_x0000_s1031" type="#_x0000_t202" style="position:absolute;margin-left:173.4pt;margin-top:30.1pt;width:333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33A5FC31" w14:textId="0EB6B4ED" w:rsidR="00317BDC" w:rsidRPr="00214C65" w:rsidRDefault="000B1E55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 xml:space="preserve">Specifications - </w:t>
                      </w:r>
                      <w:r w:rsidR="00214C65" w:rsidRPr="00214C65"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Linear Power Supply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>
        <w:br w:type="page"/>
      </w:r>
    </w:p>
    <w:p w14:paraId="2D85C63F" w14:textId="77777777" w:rsidR="005F70E4" w:rsidRDefault="00595839">
      <w:r>
        <w:rPr>
          <w:noProof/>
        </w:rPr>
        <w:lastRenderedPageBreak/>
        <w:drawing>
          <wp:anchor distT="0" distB="0" distL="114300" distR="114300" simplePos="0" relativeHeight="251691520" behindDoc="0" locked="0" layoutInCell="1" allowOverlap="1" wp14:anchorId="02F27C06" wp14:editId="2B8CACA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7309485" cy="1127760"/>
            <wp:effectExtent l="0" t="0" r="5715" b="0"/>
            <wp:wrapNone/>
            <wp:docPr id="82" name="Picture 82" descr="LayoutReady.com ad link to website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LayoutReady.com ad&#10; link to website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948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4EC743AD" wp14:editId="4D7C349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771650" cy="9601200"/>
                <wp:effectExtent l="0" t="0" r="0" b="0"/>
                <wp:wrapNone/>
                <wp:docPr id="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A9A58" id="Rectangle 3" o:spid="_x0000_s1026" style="position:absolute;margin-left:0;margin-top:0;width:139.5pt;height:756pt;z-index:251670016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" fillcolor="#2e3640" stroked="f" strokecolor="#212120" insetpen="t">
                <v:shadow color="#dcd6d4"/>
                <v:textbox inset="2.88pt,2.88pt,2.88pt,2.88pt"/>
                <w10:wrap anchorx="margin" anchory="margin"/>
              </v:rect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1040" behindDoc="0" locked="0" layoutInCell="1" allowOverlap="1" wp14:anchorId="30FB5309" wp14:editId="34AD5E9B">
                <wp:simplePos x="0" y="0"/>
                <wp:positionH relativeFrom="column">
                  <wp:posOffset>5981700</wp:posOffset>
                </wp:positionH>
                <wp:positionV relativeFrom="page">
                  <wp:posOffset>8494395</wp:posOffset>
                </wp:positionV>
                <wp:extent cx="1243330" cy="343535"/>
                <wp:effectExtent l="0" t="0" r="4445" b="0"/>
                <wp:wrapNone/>
                <wp:docPr id="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192980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B5309" id="Text Box 4" o:spid="_x0000_s1032" type="#_x0000_t202" style="position:absolute;margin-left:471pt;margin-top:668.85pt;width:97.9pt;height:27.05pt;z-index:251671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4E192980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technology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7A132E15" wp14:editId="4CDBCA4C">
                <wp:simplePos x="0" y="0"/>
                <wp:positionH relativeFrom="column">
                  <wp:posOffset>5577840</wp:posOffset>
                </wp:positionH>
                <wp:positionV relativeFrom="page">
                  <wp:posOffset>8392795</wp:posOffset>
                </wp:positionV>
                <wp:extent cx="363220" cy="391795"/>
                <wp:effectExtent l="5715" t="635" r="2540" b="7620"/>
                <wp:wrapNone/>
                <wp:docPr id="3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1795"/>
                          <a:chOff x="114379548" y="106280986"/>
                          <a:chExt cx="450000" cy="487500"/>
                        </a:xfrm>
                      </wpg:grpSpPr>
                      <wps:wsp>
                        <wps:cNvPr id="36" name="Freeform 6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7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8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9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0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1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6A93F" id="Group 5" o:spid="_x0000_s1026" style="position:absolute;margin-left:439.2pt;margin-top:660.85pt;width:28.6pt;height:30.85pt;z-index:25167206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">
                <v:shape id="Freeform 6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7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8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9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0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11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 wp14:anchorId="26ECAA64" wp14:editId="60517D91">
                <wp:simplePos x="0" y="0"/>
                <wp:positionH relativeFrom="column">
                  <wp:posOffset>6229985</wp:posOffset>
                </wp:positionH>
                <wp:positionV relativeFrom="page">
                  <wp:posOffset>8686165</wp:posOffset>
                </wp:positionV>
                <wp:extent cx="685165" cy="291465"/>
                <wp:effectExtent l="0" t="0" r="635" b="0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B61477" w14:textId="77777777" w:rsidR="00BC48DA" w:rsidRDefault="00BC48DA" w:rsidP="00BC48DA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consulting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CAA64" id="Text Box 12" o:spid="_x0000_s1033" type="#_x0000_t202" style="position:absolute;margin-left:490.55pt;margin-top:683.95pt;width:53.95pt;height:22.95pt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35B61477" w14:textId="77777777" w:rsidR="00BC48DA" w:rsidRDefault="00BC48DA" w:rsidP="00BC48DA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  <w:lang w:val="en"/>
                        </w:rPr>
                        <w:t>consulting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314B0934" wp14:editId="26ACEE74">
                <wp:simplePos x="0" y="0"/>
                <wp:positionH relativeFrom="column">
                  <wp:posOffset>4199255</wp:posOffset>
                </wp:positionH>
                <wp:positionV relativeFrom="page">
                  <wp:posOffset>2494280</wp:posOffset>
                </wp:positionV>
                <wp:extent cx="2971800" cy="2171700"/>
                <wp:effectExtent l="0" t="0" r="1270" b="0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64E82F" w14:textId="77777777" w:rsidR="00BC48DA" w:rsidRDefault="00BC48DA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consec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sed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dolore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0B2C0880" w14:textId="77777777" w:rsidR="00BC48DA" w:rsidRDefault="00BC48DA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luptatum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zzril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  <w:p w14:paraId="334EDD88" w14:textId="77777777" w:rsidR="00BC48DA" w:rsidRDefault="00BC48DA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73958BBC" w14:textId="77777777" w:rsidR="00BC48DA" w:rsidRDefault="00BC48DA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consec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sed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dolore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luptatum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zzril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B0934" id="Text Box 13" o:spid="_x0000_s1034" type="#_x0000_t202" style="position:absolute;margin-left:330.65pt;margin-top:196.4pt;width:234pt;height:171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0564E82F" w14:textId="77777777" w:rsidR="00BC48DA" w:rsidRDefault="00BC48DA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consec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sed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nibh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dolore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iusto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0B2C0880" w14:textId="77777777" w:rsidR="00BC48DA" w:rsidRDefault="00BC48DA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luptatum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zzril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  <w:p w14:paraId="334EDD88" w14:textId="77777777" w:rsidR="00BC48DA" w:rsidRDefault="00BC48DA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</w:p>
                    <w:p w14:paraId="73958BBC" w14:textId="77777777" w:rsidR="00BC48DA" w:rsidRDefault="00BC48DA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consec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sed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nibh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dolore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iusto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luptatum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zzril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5136" behindDoc="0" locked="0" layoutInCell="1" allowOverlap="1" wp14:anchorId="53449475" wp14:editId="09002ED0">
                <wp:simplePos x="0" y="0"/>
                <wp:positionH relativeFrom="column">
                  <wp:posOffset>139065</wp:posOffset>
                </wp:positionH>
                <wp:positionV relativeFrom="page">
                  <wp:posOffset>3008630</wp:posOffset>
                </wp:positionV>
                <wp:extent cx="1485900" cy="5867400"/>
                <wp:effectExtent l="0" t="0" r="3810" b="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86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5E428D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TECHNICAL SUPPORT</w:t>
                            </w:r>
                          </w:p>
                          <w:p w14:paraId="252C1CDA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consec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285B93F7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, sed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5C482A1E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dolore </w:t>
                            </w:r>
                          </w:p>
                          <w:p w14:paraId="5784B45D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14:paraId="19082A1B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69440ADF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ZERO DOWNTIME</w:t>
                            </w:r>
                          </w:p>
                          <w:p w14:paraId="72620EA3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36D86632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ullamcorper.Et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26D5640F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636C4965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praeseptatum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zzril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4C489F80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191BDC5A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, sed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14:paraId="5CE11CEB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431F545D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>TURNKEY SOLUTIONS</w:t>
                            </w:r>
                          </w:p>
                          <w:p w14:paraId="23F44A54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dolore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volut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pat. </w:t>
                            </w:r>
                          </w:p>
                          <w:p w14:paraId="6DD44A7C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ex.</w:t>
                            </w:r>
                          </w:p>
                          <w:p w14:paraId="043A6C50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5059F6E1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For more information on any of our products or services please visit us on the Web at: www.yourwebsitehere.com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49475" id="Text Box 14" o:spid="_x0000_s1035" type="#_x0000_t202" style="position:absolute;margin-left:10.95pt;margin-top:236.9pt;width:117pt;height:462pt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725E428D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TECHNICAL SUPPORT</w:t>
                      </w:r>
                    </w:p>
                    <w:p w14:paraId="252C1CDA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consec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285B93F7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, sed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nibh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5C482A1E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dolore </w:t>
                      </w:r>
                    </w:p>
                    <w:p w14:paraId="5784B45D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14:paraId="19082A1B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69440ADF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ZERO DOWNTIME</w:t>
                      </w:r>
                    </w:p>
                    <w:p w14:paraId="72620EA3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36D86632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ullamcorper.Et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iusto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26D5640F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636C4965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praeseptatum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zzril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4C489F80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191BDC5A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, sed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nibh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14:paraId="5CE11CEB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431F545D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>TURNKEY SOLUTIONS</w:t>
                      </w:r>
                    </w:p>
                    <w:p w14:paraId="23F44A54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dolore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volut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pat. </w:t>
                      </w:r>
                    </w:p>
                    <w:p w14:paraId="6DD44A7C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ex.</w:t>
                      </w:r>
                    </w:p>
                    <w:p w14:paraId="043A6C50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5059F6E1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For more information on any of our products or services please visit us on the Web at: www.yourwebsitehere.com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6160" behindDoc="0" locked="0" layoutInCell="1" allowOverlap="1" wp14:anchorId="6710A106" wp14:editId="03FE5D9E">
                <wp:simplePos x="0" y="0"/>
                <wp:positionH relativeFrom="column">
                  <wp:posOffset>2223135</wp:posOffset>
                </wp:positionH>
                <wp:positionV relativeFrom="page">
                  <wp:posOffset>6168390</wp:posOffset>
                </wp:positionV>
                <wp:extent cx="2457450" cy="2800350"/>
                <wp:effectExtent l="3810" t="0" r="0" b="254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FC3C22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consec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ergo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mergo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fornum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salve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merco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14:paraId="5D9BE647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40DE0A6F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Sed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dolore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  <w:p w14:paraId="21431998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2639AAD2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ullamcorperolor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consec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  <w:p w14:paraId="0D5B0286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777C860C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luptatum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zzril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  <w:p w14:paraId="7F2F837A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5CD3C8BE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43C910BE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13941C32" w14:textId="77777777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0A106" id="_x0000_s1036" type="#_x0000_t202" style="position:absolute;margin-left:175.05pt;margin-top:485.7pt;width:193.5pt;height:220.5pt;z-index:251676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" filled="f" fillcolor="#fffffe" stroked="f" strokecolor="#212120" insetpen="t">
                <v:textbox inset="2.88pt,2.88pt,2.88pt,2.88pt">
                  <w:txbxContent>
                    <w:p w14:paraId="6EFC3C22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consec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ergo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mergo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fornum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salve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merco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14:paraId="5D9BE647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40DE0A6F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Sed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nibh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dolore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  <w:p w14:paraId="21431998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2639AAD2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ullamcorperolor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consec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  <w:p w14:paraId="0D5B0286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777C860C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iusto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luptatum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zzril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  <w:p w14:paraId="7F2F837A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5CD3C8BE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43C910BE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13941C32" w14:textId="77777777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7184" behindDoc="0" locked="0" layoutInCell="1" allowOverlap="1" wp14:anchorId="505A223B" wp14:editId="2CE0153D">
                <wp:simplePos x="0" y="0"/>
                <wp:positionH relativeFrom="column">
                  <wp:posOffset>2100580</wp:posOffset>
                </wp:positionH>
                <wp:positionV relativeFrom="page">
                  <wp:posOffset>6285230</wp:posOffset>
                </wp:positionV>
                <wp:extent cx="35560" cy="35560"/>
                <wp:effectExtent l="5080" t="0" r="6985" b="2540"/>
                <wp:wrapNone/>
                <wp:docPr id="4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3C1005" id="Oval 16" o:spid="_x0000_s1026" style="position:absolute;margin-left:165.4pt;margin-top:494.9pt;width:2.8pt;height:2.8pt;z-index:251677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8208" behindDoc="0" locked="0" layoutInCell="1" allowOverlap="1" wp14:anchorId="2B9B9CE7" wp14:editId="0BDF184C">
                <wp:simplePos x="0" y="0"/>
                <wp:positionH relativeFrom="column">
                  <wp:posOffset>2100580</wp:posOffset>
                </wp:positionH>
                <wp:positionV relativeFrom="page">
                  <wp:posOffset>6822440</wp:posOffset>
                </wp:positionV>
                <wp:extent cx="35560" cy="36195"/>
                <wp:effectExtent l="5080" t="1905" r="6985" b="0"/>
                <wp:wrapNone/>
                <wp:docPr id="4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6195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F09713" id="Oval 17" o:spid="_x0000_s1026" style="position:absolute;margin-left:165.4pt;margin-top:537.2pt;width:2.8pt;height:2.85pt;z-index:251678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9232" behindDoc="0" locked="0" layoutInCell="1" allowOverlap="1" wp14:anchorId="08B3CEF0" wp14:editId="751690EB">
                <wp:simplePos x="0" y="0"/>
                <wp:positionH relativeFrom="column">
                  <wp:posOffset>2100580</wp:posOffset>
                </wp:positionH>
                <wp:positionV relativeFrom="page">
                  <wp:posOffset>7353935</wp:posOffset>
                </wp:positionV>
                <wp:extent cx="35560" cy="35560"/>
                <wp:effectExtent l="5080" t="5715" r="6985" b="6350"/>
                <wp:wrapNone/>
                <wp:docPr id="4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26D4F6" id="Oval 18" o:spid="_x0000_s1026" style="position:absolute;margin-left:165.4pt;margin-top:579.05pt;width:2.8pt;height:2.8pt;z-index:251679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0256" behindDoc="0" locked="0" layoutInCell="1" allowOverlap="1" wp14:anchorId="7DC28F5D" wp14:editId="2C02D6B3">
                <wp:simplePos x="0" y="0"/>
                <wp:positionH relativeFrom="column">
                  <wp:posOffset>2100580</wp:posOffset>
                </wp:positionH>
                <wp:positionV relativeFrom="page">
                  <wp:posOffset>7903210</wp:posOffset>
                </wp:positionV>
                <wp:extent cx="35560" cy="35560"/>
                <wp:effectExtent l="5080" t="8890" r="6985" b="3175"/>
                <wp:wrapNone/>
                <wp:docPr id="4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0378A" id="Oval 19" o:spid="_x0000_s1026" style="position:absolute;margin-left:165.4pt;margin-top:622.3pt;width:2.8pt;height:2.8pt;z-index:251680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1280" behindDoc="0" locked="0" layoutInCell="1" allowOverlap="1" wp14:anchorId="03F36ADF" wp14:editId="2C579852">
                <wp:simplePos x="0" y="0"/>
                <wp:positionH relativeFrom="column">
                  <wp:posOffset>2047240</wp:posOffset>
                </wp:positionH>
                <wp:positionV relativeFrom="page">
                  <wp:posOffset>1934845</wp:posOffset>
                </wp:positionV>
                <wp:extent cx="3543300" cy="457200"/>
                <wp:effectExtent l="0" t="1270" r="635" b="0"/>
                <wp:wrapNone/>
                <wp:docPr id="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494521" w14:textId="77777777" w:rsidR="00BC48DA" w:rsidRDefault="00BC48DA" w:rsidP="00BC48DA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Service Features and Benefits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36ADF" id="Text Box 20" o:spid="_x0000_s1037" type="#_x0000_t202" style="position:absolute;margin-left:161.2pt;margin-top:152.35pt;width:279pt;height:36pt;z-index:251681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10494521" w14:textId="77777777" w:rsidR="00BC48DA" w:rsidRDefault="00BC48DA" w:rsidP="00BC48DA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Service Features and Benefits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2304" behindDoc="0" locked="0" layoutInCell="1" allowOverlap="1" wp14:anchorId="377B5B2E" wp14:editId="1265C1F0">
                <wp:simplePos x="0" y="0"/>
                <wp:positionH relativeFrom="column">
                  <wp:posOffset>2047240</wp:posOffset>
                </wp:positionH>
                <wp:positionV relativeFrom="page">
                  <wp:posOffset>5654040</wp:posOffset>
                </wp:positionV>
                <wp:extent cx="2583180" cy="457200"/>
                <wp:effectExtent l="0" t="0" r="0" b="2540"/>
                <wp:wrapNone/>
                <wp:docPr id="5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80D048" w14:textId="77777777" w:rsidR="00BC48DA" w:rsidRDefault="00BC48DA" w:rsidP="00BC48DA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System Requirements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B5B2E" id="Text Box 21" o:spid="_x0000_s1038" type="#_x0000_t202" style="position:absolute;margin-left:161.2pt;margin-top:445.2pt;width:203.4pt;height:36pt;z-index:251682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6A80D048" w14:textId="77777777" w:rsidR="00BC48DA" w:rsidRDefault="00BC48DA" w:rsidP="00BC48DA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System Requirements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w:drawing>
          <wp:anchor distT="36576" distB="36576" distL="36576" distR="36576" simplePos="0" relativeHeight="251683328" behindDoc="0" locked="0" layoutInCell="1" allowOverlap="1" wp14:anchorId="64CDDFF0" wp14:editId="4914EC87">
            <wp:simplePos x="0" y="0"/>
            <wp:positionH relativeFrom="column">
              <wp:posOffset>2047240</wp:posOffset>
            </wp:positionH>
            <wp:positionV relativeFrom="page">
              <wp:posOffset>2543810</wp:posOffset>
            </wp:positionV>
            <wp:extent cx="1943100" cy="1885950"/>
            <wp:effectExtent l="0" t="0" r="0" b="0"/>
            <wp:wrapNone/>
            <wp:docPr id="63" name="Picture 63" descr="C:\Documents and Settings\tamic\Desktop\TC999D\TC9990901D-PB\TC9990901-IM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tamic\Desktop\TC999D\TC9990901D-PB\TC9990901-IMG0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2499" b="37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4352" behindDoc="0" locked="0" layoutInCell="1" allowOverlap="1" wp14:anchorId="42C2D7ED" wp14:editId="47E2739E">
                <wp:simplePos x="0" y="0"/>
                <wp:positionH relativeFrom="column">
                  <wp:posOffset>2047240</wp:posOffset>
                </wp:positionH>
                <wp:positionV relativeFrom="page">
                  <wp:posOffset>4625340</wp:posOffset>
                </wp:positionV>
                <wp:extent cx="4972050" cy="628650"/>
                <wp:effectExtent l="0" t="0" r="635" b="2540"/>
                <wp:wrapNone/>
                <wp:docPr id="5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383214" w14:textId="77777777" w:rsidR="00BC48DA" w:rsidRDefault="00BC48DA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Eper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. 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consec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, sed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dolore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. 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.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luptatum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zzril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1"/>
                                <w:szCs w:val="11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2D7ED" id="_x0000_s1039" type="#_x0000_t202" style="position:absolute;margin-left:161.2pt;margin-top:364.2pt;width:391.5pt;height:49.5pt;z-index:251684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" filled="f" fillcolor="#fffffe" stroked="f" strokecolor="#212120" insetpen="t">
                <v:textbox inset="2.88pt,2.88pt,2.88pt,2.88pt">
                  <w:txbxContent>
                    <w:p w14:paraId="60383214" w14:textId="77777777" w:rsidR="00BC48DA" w:rsidRDefault="00BC48DA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Eper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. 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consec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, sed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nibh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dolore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. 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.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iusto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luptatum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zzril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1"/>
                          <w:szCs w:val="11"/>
                          <w:lang w:val="e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5376" behindDoc="0" locked="0" layoutInCell="1" allowOverlap="1" wp14:anchorId="557A4A0A" wp14:editId="4F775313">
                <wp:simplePos x="0" y="0"/>
                <wp:positionH relativeFrom="column">
                  <wp:posOffset>2100580</wp:posOffset>
                </wp:positionH>
                <wp:positionV relativeFrom="page">
                  <wp:posOffset>8425180</wp:posOffset>
                </wp:positionV>
                <wp:extent cx="35560" cy="35560"/>
                <wp:effectExtent l="5080" t="3175" r="6985" b="8890"/>
                <wp:wrapNone/>
                <wp:docPr id="53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06897A" id="Oval 24" o:spid="_x0000_s1026" style="position:absolute;margin-left:165.4pt;margin-top:663.4pt;width:2.8pt;height:2.8pt;z-index:251685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2FBAD9E4" wp14:editId="2E45DF70">
                <wp:simplePos x="0" y="0"/>
                <wp:positionH relativeFrom="column">
                  <wp:posOffset>5636260</wp:posOffset>
                </wp:positionH>
                <wp:positionV relativeFrom="page">
                  <wp:posOffset>5741035</wp:posOffset>
                </wp:positionV>
                <wp:extent cx="1341755" cy="1543050"/>
                <wp:effectExtent l="0" t="0" r="3810" b="1270"/>
                <wp:wrapNone/>
                <wp:docPr id="5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84568" w14:textId="77777777" w:rsidR="00BC48DA" w:rsidRDefault="00BC48DA" w:rsidP="00BC48DA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SERVICES AVAILABLE</w:t>
                            </w:r>
                          </w:p>
                          <w:p w14:paraId="14FB7C47" w14:textId="77777777" w:rsidR="00BC48DA" w:rsidRDefault="00BC48DA" w:rsidP="00BC48DA">
                            <w:pPr>
                              <w:widowControl w:val="0"/>
                              <w:spacing w:line="1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14:paraId="0EDB6CF0" w14:textId="77777777" w:rsidR="00BC48DA" w:rsidRDefault="00BC48DA" w:rsidP="00BC48DA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Technical Support</w:t>
                            </w:r>
                          </w:p>
                          <w:p w14:paraId="12EEEF0F" w14:textId="77777777" w:rsidR="00BC48DA" w:rsidRDefault="00BC48DA" w:rsidP="00BC48DA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Installation and Setup</w:t>
                            </w:r>
                          </w:p>
                          <w:p w14:paraId="7355CAF1" w14:textId="77777777" w:rsidR="00BC48DA" w:rsidRDefault="00BC48DA" w:rsidP="00BC48DA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Maintenance</w:t>
                            </w:r>
                          </w:p>
                          <w:p w14:paraId="3D577E1B" w14:textId="77777777" w:rsidR="00BC48DA" w:rsidRDefault="00BC48DA" w:rsidP="00BC48DA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Application Support</w:t>
                            </w:r>
                          </w:p>
                          <w:p w14:paraId="608DA3B4" w14:textId="77777777" w:rsidR="00BC48DA" w:rsidRDefault="00BC48DA" w:rsidP="00BC48DA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Hardware Support</w:t>
                            </w:r>
                          </w:p>
                          <w:p w14:paraId="34CE1EB0" w14:textId="77777777" w:rsidR="00BC48DA" w:rsidRDefault="00BC48DA" w:rsidP="00BC48DA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Guaranteed Warranty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AD9E4" id="Text Box 25" o:spid="_x0000_s1040" type="#_x0000_t202" style="position:absolute;margin-left:443.8pt;margin-top:452.05pt;width:105.65pt;height:121.5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" filled="f" fillcolor="#fffffe" stroked="f" strokecolor="#212120" insetpen="t">
                <v:textbox inset="2.88pt,2.88pt,2.88pt,2.88pt">
                  <w:txbxContent>
                    <w:p w14:paraId="25284568" w14:textId="77777777" w:rsidR="00BC48DA" w:rsidRDefault="00BC48DA" w:rsidP="00BC48DA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SERVICES AVAILABLE</w:t>
                      </w:r>
                    </w:p>
                    <w:p w14:paraId="14FB7C47" w14:textId="77777777" w:rsidR="00BC48DA" w:rsidRDefault="00BC48DA" w:rsidP="00BC48DA">
                      <w:pPr>
                        <w:widowControl w:val="0"/>
                        <w:spacing w:line="1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  <w:p w14:paraId="0EDB6CF0" w14:textId="77777777" w:rsidR="00BC48DA" w:rsidRDefault="00BC48DA" w:rsidP="00BC48DA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  <w:t>Technical Support</w:t>
                      </w:r>
                    </w:p>
                    <w:p w14:paraId="12EEEF0F" w14:textId="77777777" w:rsidR="00BC48DA" w:rsidRDefault="00BC48DA" w:rsidP="00BC48DA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  <w:t>Installation and Setup</w:t>
                      </w:r>
                    </w:p>
                    <w:p w14:paraId="7355CAF1" w14:textId="77777777" w:rsidR="00BC48DA" w:rsidRDefault="00BC48DA" w:rsidP="00BC48DA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  <w:t>Maintenance</w:t>
                      </w:r>
                    </w:p>
                    <w:p w14:paraId="3D577E1B" w14:textId="77777777" w:rsidR="00BC48DA" w:rsidRDefault="00BC48DA" w:rsidP="00BC48DA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  <w:t>Application Support</w:t>
                      </w:r>
                    </w:p>
                    <w:p w14:paraId="608DA3B4" w14:textId="77777777" w:rsidR="00BC48DA" w:rsidRDefault="00BC48DA" w:rsidP="00BC48DA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  <w:t>Hardware Support</w:t>
                      </w:r>
                    </w:p>
                    <w:p w14:paraId="34CE1EB0" w14:textId="77777777" w:rsidR="00BC48DA" w:rsidRDefault="00BC48DA" w:rsidP="00BC48DA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  <w:t>Guaranteed Warranty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7424" behindDoc="0" locked="0" layoutInCell="1" allowOverlap="1" wp14:anchorId="49999CD6" wp14:editId="25228CB8">
                <wp:simplePos x="0" y="0"/>
                <wp:positionH relativeFrom="column">
                  <wp:posOffset>5981700</wp:posOffset>
                </wp:positionH>
                <wp:positionV relativeFrom="page">
                  <wp:posOffset>8996680</wp:posOffset>
                </wp:positionV>
                <wp:extent cx="1028700" cy="628650"/>
                <wp:effectExtent l="0" t="0" r="0" b="0"/>
                <wp:wrapNone/>
                <wp:docPr id="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41059" w14:textId="77777777" w:rsidR="00BC48DA" w:rsidRDefault="00BC48DA" w:rsidP="00BC48DA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5432 Any Street West</w:t>
                            </w:r>
                          </w:p>
                          <w:p w14:paraId="0D340E1C" w14:textId="77777777" w:rsidR="00BC48DA" w:rsidRDefault="00BC48DA" w:rsidP="00BC48DA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Townsville, State 54321</w:t>
                            </w:r>
                          </w:p>
                          <w:p w14:paraId="210E119B" w14:textId="77777777" w:rsidR="00BC48DA" w:rsidRDefault="00BC48DA" w:rsidP="00BC48DA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Phone 555.543.5432</w:t>
                            </w:r>
                          </w:p>
                          <w:p w14:paraId="33C61B16" w14:textId="77777777" w:rsidR="00BC48DA" w:rsidRDefault="00BC48DA" w:rsidP="00BC48DA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Fax 555.543.5433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99CD6" id="Text Box 26" o:spid="_x0000_s1041" type="#_x0000_t202" style="position:absolute;margin-left:471pt;margin-top:708.4pt;width:81pt;height:49.5pt;z-index:251687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4B441059" w14:textId="77777777" w:rsidR="00BC48DA" w:rsidRDefault="00BC48DA" w:rsidP="00BC48DA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5432 Any Street West</w:t>
                      </w:r>
                    </w:p>
                    <w:p w14:paraId="0D340E1C" w14:textId="77777777" w:rsidR="00BC48DA" w:rsidRDefault="00BC48DA" w:rsidP="00BC48DA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Townsville, State 54321</w:t>
                      </w:r>
                    </w:p>
                    <w:p w14:paraId="210E119B" w14:textId="77777777" w:rsidR="00BC48DA" w:rsidRDefault="00BC48DA" w:rsidP="00BC48DA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Phone 555.543.5432</w:t>
                      </w:r>
                    </w:p>
                    <w:p w14:paraId="33C61B16" w14:textId="77777777" w:rsidR="00BC48DA" w:rsidRDefault="00BC48DA" w:rsidP="00BC48DA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Fax 555.543.5433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97D338E" wp14:editId="132F97B8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5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B77C2" id="Freeform 27" o:spid="_x0000_s1026" style="position:absolute;margin-left:139.5pt;margin-top:18pt;width:436.5pt;height:116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23DC2C1C" wp14:editId="509505D6">
                <wp:simplePos x="0" y="0"/>
                <wp:positionH relativeFrom="column">
                  <wp:posOffset>0</wp:posOffset>
                </wp:positionH>
                <wp:positionV relativeFrom="paragraph">
                  <wp:posOffset>935990</wp:posOffset>
                </wp:positionV>
                <wp:extent cx="7306310" cy="973455"/>
                <wp:effectExtent l="0" t="0" r="27940" b="171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58" name="Freeform 28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9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1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2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E1248" id="Group 57" o:spid="_x0000_s1026" style="position:absolute;margin-left:0;margin-top:73.7pt;width:575.3pt;height:76.65pt;z-index:251689472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">
                <v:shape id="Freeform 28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9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30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31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32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CDD83" w14:textId="77777777" w:rsidR="002D5060" w:rsidRDefault="002D5060" w:rsidP="006843CF">
      <w:r>
        <w:separator/>
      </w:r>
    </w:p>
  </w:endnote>
  <w:endnote w:type="continuationSeparator" w:id="0">
    <w:p w14:paraId="71094ED2" w14:textId="77777777" w:rsidR="002D5060" w:rsidRDefault="002D5060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2F79" w14:textId="77777777" w:rsidR="002D5060" w:rsidRDefault="002D5060" w:rsidP="006843CF">
      <w:r>
        <w:separator/>
      </w:r>
    </w:p>
  </w:footnote>
  <w:footnote w:type="continuationSeparator" w:id="0">
    <w:p w14:paraId="62DEAA85" w14:textId="77777777" w:rsidR="002D5060" w:rsidRDefault="002D5060" w:rsidP="00684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65"/>
    <w:rsid w:val="000B1E55"/>
    <w:rsid w:val="000D247E"/>
    <w:rsid w:val="00114C4E"/>
    <w:rsid w:val="00117A40"/>
    <w:rsid w:val="00194B1B"/>
    <w:rsid w:val="001B326D"/>
    <w:rsid w:val="00214C65"/>
    <w:rsid w:val="002D5060"/>
    <w:rsid w:val="00317BDC"/>
    <w:rsid w:val="00333C62"/>
    <w:rsid w:val="00335AA7"/>
    <w:rsid w:val="00387A59"/>
    <w:rsid w:val="003B7DE5"/>
    <w:rsid w:val="004953EC"/>
    <w:rsid w:val="00595839"/>
    <w:rsid w:val="005F70E4"/>
    <w:rsid w:val="00606D3B"/>
    <w:rsid w:val="006843CF"/>
    <w:rsid w:val="00687CD4"/>
    <w:rsid w:val="00762A5E"/>
    <w:rsid w:val="00786D16"/>
    <w:rsid w:val="00794852"/>
    <w:rsid w:val="007B5C91"/>
    <w:rsid w:val="00904EDB"/>
    <w:rsid w:val="00A306A2"/>
    <w:rsid w:val="00B024DE"/>
    <w:rsid w:val="00BC48DA"/>
    <w:rsid w:val="00C47C64"/>
    <w:rsid w:val="00E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A6945"/>
  <w15:chartTrackingRefBased/>
  <w15:docId w15:val="{04744607-0D91-4D84-B21D-F8C821FC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6A2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table" w:styleId="TableGrid">
    <w:name w:val="Table Grid"/>
    <w:basedOn w:val="TableNormal"/>
    <w:rsid w:val="000B1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youtready.com/?utm_source=microsoft&amp;utm_medium=file&amp;utm_campaign=office_onlin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C:\Documents%20and%20Settings\tamic\Desktop\TC999D\TC9990901D-PB\TC9990901-IMG03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Documents%20and%20Settings\tamic\Desktop\TC999D\TC9990901D-PB\TC9990901-IMG02.jp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3KI3G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(two-sided).dotx</Template>
  <TotalTime>178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32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R3KI3G</dc:creator>
  <cp:keywords/>
  <dc:description/>
  <cp:lastModifiedBy>Pasindu Prabhashwara</cp:lastModifiedBy>
  <cp:revision>1</cp:revision>
  <dcterms:created xsi:type="dcterms:W3CDTF">2022-05-03T17:49:00Z</dcterms:created>
  <dcterms:modified xsi:type="dcterms:W3CDTF">2022-05-03T20:47:00Z</dcterms:modified>
</cp:coreProperties>
</file>